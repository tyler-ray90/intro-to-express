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D86616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42DC437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19C3F24" wp14:editId="322F002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BA638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2C33DBA70406F0458E235F1F677629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01E1A">
                  <w:t>tR</w:t>
                </w:r>
              </w:sdtContent>
            </w:sdt>
          </w:p>
          <w:p w14:paraId="17164664" w14:textId="77777777" w:rsidR="00A50939" w:rsidRPr="00333CD3" w:rsidRDefault="008E547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2EC675F9B4880498D644DA7D6FE5B5A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C972958" w14:textId="3A593DA9" w:rsidR="002C2CDD" w:rsidRPr="00333CD3" w:rsidRDefault="00080B8D" w:rsidP="007569C1">
            <w:r>
              <w:t xml:space="preserve">Pursuing </w:t>
            </w:r>
            <w:r w:rsidR="00801E1A">
              <w:t xml:space="preserve">an </w:t>
            </w:r>
            <w:r w:rsidR="002D30AF">
              <w:t>electrical apprentic</w:t>
            </w:r>
            <w:r w:rsidR="00342B57">
              <w:t>e</w:t>
            </w:r>
            <w:r w:rsidR="002D30AF">
              <w:t>ship</w:t>
            </w:r>
            <w:r>
              <w:t>. Highly motivated</w:t>
            </w:r>
            <w:r w:rsidR="000D775C">
              <w:t>, achievement driven</w:t>
            </w:r>
            <w:r w:rsidR="00801E1A">
              <w:t xml:space="preserve">, and eager to absorb as much </w:t>
            </w:r>
            <w:r w:rsidR="000719E1">
              <w:t xml:space="preserve">knowledge </w:t>
            </w:r>
            <w:r w:rsidR="00801E1A">
              <w:t>about th</w:t>
            </w:r>
            <w:r w:rsidR="002D30AF">
              <w:t>e</w:t>
            </w:r>
            <w:r w:rsidR="00801E1A">
              <w:t xml:space="preserve"> trade</w:t>
            </w:r>
            <w:r w:rsidR="000719E1">
              <w:t xml:space="preserve"> as possible</w:t>
            </w:r>
            <w:r w:rsidR="00801E1A">
              <w:t xml:space="preserve">. </w:t>
            </w:r>
            <w:r w:rsidR="000D775C">
              <w:t>I am</w:t>
            </w:r>
            <w:r>
              <w:t xml:space="preserve"> seeking </w:t>
            </w:r>
            <w:r w:rsidR="000D775C">
              <w:t>a</w:t>
            </w:r>
            <w:r>
              <w:t>n</w:t>
            </w:r>
            <w:r w:rsidR="000D775C">
              <w:t xml:space="preserve"> opportunity to enhance my skills, </w:t>
            </w:r>
            <w:r>
              <w:t>produce results</w:t>
            </w:r>
            <w:r w:rsidR="000D775C">
              <w:t>, and further</w:t>
            </w:r>
            <w:r>
              <w:t xml:space="preserve"> this profession into a rewarding </w:t>
            </w:r>
            <w:r w:rsidR="000D775C">
              <w:t xml:space="preserve">career. </w:t>
            </w:r>
            <w:r>
              <w:t>Employers have</w:t>
            </w:r>
            <w:r w:rsidR="000D775C">
              <w:t xml:space="preserve"> commended </w:t>
            </w:r>
            <w:r>
              <w:t xml:space="preserve">me </w:t>
            </w:r>
            <w:r w:rsidR="000D775C">
              <w:t xml:space="preserve">for my </w:t>
            </w:r>
            <w:r>
              <w:t xml:space="preserve">professional </w:t>
            </w:r>
            <w:r w:rsidR="000D775C">
              <w:t xml:space="preserve">work ethic, </w:t>
            </w:r>
            <w:r>
              <w:t>personable approach</w:t>
            </w:r>
            <w:r w:rsidR="000D775C">
              <w:t xml:space="preserve">, and </w:t>
            </w:r>
            <w:r>
              <w:t xml:space="preserve">loyalty. </w:t>
            </w:r>
          </w:p>
          <w:p w14:paraId="5E19E597" w14:textId="77777777" w:rsidR="002C2CDD" w:rsidRPr="00333CD3" w:rsidRDefault="008E547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4626EEA236A3AD43867EB9D08944F5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289BCC8" w14:textId="77777777" w:rsidR="002D30AF" w:rsidRPr="001D5FCC" w:rsidRDefault="00AA5016" w:rsidP="00FD12AB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D5FCC">
              <w:rPr>
                <w:sz w:val="21"/>
                <w:szCs w:val="21"/>
              </w:rPr>
              <w:t xml:space="preserve">Fundamental </w:t>
            </w:r>
            <w:r w:rsidR="001A3BDA" w:rsidRPr="001D5FCC">
              <w:rPr>
                <w:sz w:val="21"/>
                <w:szCs w:val="21"/>
              </w:rPr>
              <w:t>wiring skills</w:t>
            </w:r>
            <w:r w:rsidR="001D5FCC" w:rsidRPr="001D5FCC">
              <w:rPr>
                <w:sz w:val="21"/>
                <w:szCs w:val="21"/>
              </w:rPr>
              <w:t>.</w:t>
            </w:r>
          </w:p>
          <w:p w14:paraId="4FD8BFE0" w14:textId="77777777" w:rsidR="00080B8D" w:rsidRDefault="001D5FCC" w:rsidP="00FD12AB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D5FCC">
              <w:rPr>
                <w:sz w:val="21"/>
                <w:szCs w:val="21"/>
              </w:rPr>
              <w:t>C</w:t>
            </w:r>
            <w:r w:rsidR="00AA5016" w:rsidRPr="001D5FCC">
              <w:rPr>
                <w:sz w:val="21"/>
                <w:szCs w:val="21"/>
              </w:rPr>
              <w:t>omprehension</w:t>
            </w:r>
            <w:r w:rsidR="001A3BDA" w:rsidRPr="001D5FCC">
              <w:rPr>
                <w:sz w:val="21"/>
                <w:szCs w:val="21"/>
              </w:rPr>
              <w:t xml:space="preserve"> </w:t>
            </w:r>
            <w:r w:rsidR="00AA5016" w:rsidRPr="001D5FCC">
              <w:rPr>
                <w:sz w:val="21"/>
                <w:szCs w:val="21"/>
              </w:rPr>
              <w:t xml:space="preserve">of electric conductivity. </w:t>
            </w:r>
          </w:p>
          <w:p w14:paraId="623314B3" w14:textId="77777777" w:rsidR="00741125" w:rsidRPr="001D5FCC" w:rsidRDefault="00801E1A" w:rsidP="00FD12AB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D5FCC">
              <w:rPr>
                <w:sz w:val="21"/>
                <w:szCs w:val="21"/>
              </w:rPr>
              <w:t xml:space="preserve">Well </w:t>
            </w:r>
            <w:r w:rsidR="000B70B2" w:rsidRPr="001D5FCC">
              <w:rPr>
                <w:sz w:val="21"/>
                <w:szCs w:val="21"/>
              </w:rPr>
              <w:t xml:space="preserve">versed </w:t>
            </w:r>
            <w:r w:rsidRPr="001D5FCC">
              <w:rPr>
                <w:sz w:val="21"/>
                <w:szCs w:val="21"/>
              </w:rPr>
              <w:t>in customer service</w:t>
            </w:r>
            <w:r w:rsidR="000B0B14" w:rsidRPr="001D5FCC">
              <w:rPr>
                <w:sz w:val="21"/>
                <w:szCs w:val="21"/>
              </w:rPr>
              <w:t xml:space="preserve"> and interaction.</w:t>
            </w:r>
          </w:p>
          <w:p w14:paraId="5CAE144E" w14:textId="2DA9BE71" w:rsidR="00801E1A" w:rsidRPr="001D5FCC" w:rsidRDefault="000B70B2" w:rsidP="00FD12AB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D5FCC">
              <w:rPr>
                <w:sz w:val="21"/>
                <w:szCs w:val="21"/>
              </w:rPr>
              <w:t xml:space="preserve">Team </w:t>
            </w:r>
            <w:r w:rsidR="00080B8D">
              <w:rPr>
                <w:sz w:val="21"/>
                <w:szCs w:val="21"/>
              </w:rPr>
              <w:t>oriented</w:t>
            </w:r>
            <w:r w:rsidRPr="001D5FCC">
              <w:rPr>
                <w:sz w:val="21"/>
                <w:szCs w:val="21"/>
              </w:rPr>
              <w:t xml:space="preserve"> with </w:t>
            </w:r>
            <w:r w:rsidR="00080B8D">
              <w:rPr>
                <w:sz w:val="21"/>
                <w:szCs w:val="21"/>
              </w:rPr>
              <w:t xml:space="preserve">adept </w:t>
            </w:r>
            <w:r w:rsidRPr="001D5FCC">
              <w:rPr>
                <w:sz w:val="21"/>
                <w:szCs w:val="21"/>
              </w:rPr>
              <w:t>interpersonal</w:t>
            </w:r>
            <w:r w:rsidR="000719E1">
              <w:rPr>
                <w:sz w:val="21"/>
                <w:szCs w:val="21"/>
              </w:rPr>
              <w:t xml:space="preserve"> experience</w:t>
            </w:r>
            <w:r w:rsidRPr="001D5FCC">
              <w:rPr>
                <w:sz w:val="21"/>
                <w:szCs w:val="21"/>
              </w:rPr>
              <w:t xml:space="preserve">. </w:t>
            </w:r>
          </w:p>
          <w:p w14:paraId="1D4DE927" w14:textId="70B0B431" w:rsidR="00801E1A" w:rsidRPr="001D5FCC" w:rsidRDefault="000B70B2" w:rsidP="00F9313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D5FCC">
              <w:rPr>
                <w:sz w:val="21"/>
                <w:szCs w:val="21"/>
              </w:rPr>
              <w:t>Highly tactile and able to adapt</w:t>
            </w:r>
            <w:r w:rsidR="00080B8D">
              <w:rPr>
                <w:sz w:val="21"/>
                <w:szCs w:val="21"/>
              </w:rPr>
              <w:t xml:space="preserve"> to challenges</w:t>
            </w:r>
            <w:r w:rsidRPr="001D5FCC">
              <w:rPr>
                <w:sz w:val="21"/>
                <w:szCs w:val="21"/>
              </w:rPr>
              <w:t xml:space="preserve">. </w:t>
            </w:r>
          </w:p>
          <w:p w14:paraId="50F63776" w14:textId="2D6371B7" w:rsidR="00F93139" w:rsidRPr="00F93139" w:rsidRDefault="00F93139" w:rsidP="00080B8D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1C994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0BA8FD9" w14:textId="40978019" w:rsidR="00C612DA" w:rsidRPr="00333CD3" w:rsidRDefault="008E5471" w:rsidP="00992D84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C9347B47AF68A43AAB0744EEC34B6A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1E1A">
                        <w:t>Tyler Ray</w:t>
                      </w:r>
                    </w:sdtContent>
                  </w:sdt>
                </w:p>
                <w:p w14:paraId="602D3379" w14:textId="25240BE9" w:rsidR="00C612DA" w:rsidRPr="00333CD3" w:rsidRDefault="008E5471" w:rsidP="00992D84">
                  <w:pPr>
                    <w:pStyle w:val="Heading2"/>
                    <w:ind w:left="720"/>
                    <w:outlineLvl w:val="1"/>
                  </w:pPr>
                  <w:sdt>
                    <w:sdtPr>
                      <w:rPr>
                        <w:sz w:val="22"/>
                        <w:szCs w:val="22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45F49EDC71FD9E4EBAE7AC799ED3828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92D84">
                        <w:rPr>
                          <w:sz w:val="22"/>
                          <w:szCs w:val="22"/>
                        </w:rPr>
                        <w:t>Apprentice Electrician</w:t>
                      </w:r>
                    </w:sdtContent>
                  </w:sdt>
                </w:p>
              </w:tc>
            </w:tr>
          </w:tbl>
          <w:p w14:paraId="0130F6FD" w14:textId="77777777" w:rsidR="002C2CDD" w:rsidRPr="00333CD3" w:rsidRDefault="008E547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E04BD1AA0E32B4A82513C033CF3B4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4E7FF23E" w14:textId="77777777" w:rsidR="002C2CDD" w:rsidRPr="00333CD3" w:rsidRDefault="00801E1A" w:rsidP="007569C1">
            <w:pPr>
              <w:pStyle w:val="Heading4"/>
            </w:pPr>
            <w:r>
              <w:t>Bartender</w:t>
            </w:r>
            <w:r w:rsidR="002C2CDD" w:rsidRPr="00333CD3">
              <w:t xml:space="preserve"> • </w:t>
            </w:r>
            <w:r>
              <w:t>Gaslight</w:t>
            </w:r>
            <w:r w:rsidR="002C2CDD" w:rsidRPr="00333CD3">
              <w:t xml:space="preserve"> • </w:t>
            </w:r>
            <w:r>
              <w:t>October 2016-Current</w:t>
            </w:r>
          </w:p>
          <w:p w14:paraId="1D7D266B" w14:textId="77777777" w:rsidR="00801E1A" w:rsidRPr="001D5FCC" w:rsidRDefault="00CE0A0B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Enhanced guest </w:t>
            </w:r>
            <w:r w:rsidRPr="001D5FCC">
              <w:rPr>
                <w:rFonts w:asciiTheme="minorHAnsi" w:hAnsiTheme="minorHAnsi"/>
                <w:sz w:val="20"/>
                <w:szCs w:val="20"/>
              </w:rPr>
              <w:t>relations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1E1A" w:rsidRPr="001D5FCC">
              <w:rPr>
                <w:rFonts w:asciiTheme="minorHAnsi" w:hAnsiTheme="minorHAnsi"/>
                <w:sz w:val="20"/>
                <w:szCs w:val="20"/>
              </w:rPr>
              <w:t>w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hile sustaining regular clientele </w:t>
            </w:r>
          </w:p>
          <w:p w14:paraId="65379968" w14:textId="77777777" w:rsidR="00801E1A" w:rsidRPr="001D5FCC" w:rsidRDefault="00CE0A0B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Maintained</w:t>
            </w:r>
            <w:r w:rsidR="003A41F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1E1A" w:rsidRPr="001D5FCC">
              <w:rPr>
                <w:rFonts w:asciiTheme="minorHAnsi" w:hAnsiTheme="minorHAnsi"/>
                <w:sz w:val="20"/>
                <w:szCs w:val="20"/>
              </w:rPr>
              <w:t xml:space="preserve">a professional demeanor while assisting guests </w:t>
            </w:r>
            <w:r w:rsidR="00342B57" w:rsidRPr="001D5FCC">
              <w:rPr>
                <w:rFonts w:asciiTheme="minorHAnsi" w:hAnsiTheme="minorHAnsi"/>
                <w:sz w:val="20"/>
                <w:szCs w:val="20"/>
              </w:rPr>
              <w:t>in a</w:t>
            </w:r>
            <w:r w:rsidR="00801E1A" w:rsidRPr="001D5FCC">
              <w:rPr>
                <w:rFonts w:asciiTheme="minorHAnsi" w:hAnsiTheme="minorHAnsi"/>
                <w:sz w:val="20"/>
                <w:szCs w:val="20"/>
              </w:rPr>
              <w:t xml:space="preserve"> high-volume</w:t>
            </w:r>
            <w:r w:rsidR="00342B57" w:rsidRPr="001D5FCC">
              <w:rPr>
                <w:rFonts w:asciiTheme="minorHAnsi" w:hAnsiTheme="minorHAnsi"/>
                <w:sz w:val="20"/>
                <w:szCs w:val="20"/>
              </w:rPr>
              <w:t>,</w:t>
            </w:r>
            <w:r w:rsidR="00801E1A" w:rsidRPr="001D5FCC">
              <w:rPr>
                <w:rFonts w:asciiTheme="minorHAnsi" w:hAnsiTheme="minorHAnsi"/>
                <w:sz w:val="20"/>
                <w:szCs w:val="20"/>
              </w:rPr>
              <w:t xml:space="preserve"> upscale environment</w:t>
            </w:r>
          </w:p>
          <w:p w14:paraId="21051003" w14:textId="3CDB00AC" w:rsidR="00801E1A" w:rsidRPr="001D5FCC" w:rsidRDefault="00801E1A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 w:rsidRPr="001D5FCC">
              <w:rPr>
                <w:rFonts w:asciiTheme="minorHAnsi" w:hAnsiTheme="minorHAnsi"/>
                <w:sz w:val="20"/>
                <w:szCs w:val="20"/>
              </w:rPr>
              <w:t>Consistently ke</w:t>
            </w:r>
            <w:r w:rsidR="00080B8D">
              <w:rPr>
                <w:rFonts w:asciiTheme="minorHAnsi" w:hAnsiTheme="minorHAnsi"/>
                <w:sz w:val="20"/>
                <w:szCs w:val="20"/>
              </w:rPr>
              <w:t>pt</w:t>
            </w:r>
            <w:r w:rsidRPr="001D5FCC">
              <w:rPr>
                <w:rFonts w:asciiTheme="minorHAnsi" w:hAnsiTheme="minorHAnsi"/>
                <w:sz w:val="20"/>
                <w:szCs w:val="20"/>
              </w:rPr>
              <w:t xml:space="preserve"> bar and work areas clean and sanitary in compliance with bar standards and local, state, and federal laws </w:t>
            </w:r>
          </w:p>
          <w:p w14:paraId="5A4405C6" w14:textId="77777777" w:rsidR="00801E1A" w:rsidRPr="001D5FCC" w:rsidRDefault="00CE0A0B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Exceeded executive expectations of quality and standards. </w:t>
            </w:r>
          </w:p>
          <w:p w14:paraId="7E9E7017" w14:textId="77777777" w:rsidR="002C2CDD" w:rsidRPr="00333CD3" w:rsidRDefault="00AA5016" w:rsidP="007569C1">
            <w:pPr>
              <w:pStyle w:val="Heading4"/>
            </w:pPr>
            <w:r>
              <w:t>Bartender/Lead Trainer</w:t>
            </w:r>
            <w:r w:rsidR="002C2CDD" w:rsidRPr="00333CD3">
              <w:t xml:space="preserve"> • </w:t>
            </w:r>
            <w:r w:rsidR="00801E1A">
              <w:t>Papa Razzi</w:t>
            </w:r>
            <w:r w:rsidR="002C2CDD" w:rsidRPr="00333CD3">
              <w:t xml:space="preserve">• </w:t>
            </w:r>
            <w:r>
              <w:t>Feb 2012- October 2016</w:t>
            </w:r>
          </w:p>
          <w:p w14:paraId="1F3F2987" w14:textId="77777777" w:rsidR="00FD12AB" w:rsidRPr="001D5FCC" w:rsidRDefault="00FD12AB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 w:rsidRPr="001D5FCC">
              <w:rPr>
                <w:rFonts w:asciiTheme="minorHAnsi" w:hAnsiTheme="minorHAnsi"/>
                <w:sz w:val="20"/>
                <w:szCs w:val="20"/>
              </w:rPr>
              <w:t xml:space="preserve">Experience in the challenges of brand renovation </w:t>
            </w:r>
          </w:p>
          <w:p w14:paraId="5528ED98" w14:textId="77777777" w:rsidR="00AA5016" w:rsidRPr="001D5FCC" w:rsidRDefault="00AA5016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 w:rsidRPr="001D5FCC">
              <w:rPr>
                <w:rFonts w:asciiTheme="minorHAnsi" w:hAnsiTheme="minorHAnsi"/>
                <w:sz w:val="20"/>
                <w:szCs w:val="20"/>
              </w:rPr>
              <w:t>Train new staff on guest service expectations, menu and beverage knowledge, proper food handling, and restaurant protocols</w:t>
            </w:r>
          </w:p>
          <w:p w14:paraId="1E2FB9FC" w14:textId="77777777" w:rsidR="00AA5016" w:rsidRPr="001D5FCC" w:rsidRDefault="00AA5016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 w:rsidRPr="001D5FCC">
              <w:rPr>
                <w:rFonts w:asciiTheme="minorHAnsi" w:hAnsiTheme="minorHAnsi"/>
                <w:sz w:val="20"/>
                <w:szCs w:val="20"/>
              </w:rPr>
              <w:t xml:space="preserve">Monitor dining room to ensure optimal guest experiences </w:t>
            </w:r>
          </w:p>
          <w:p w14:paraId="27FEC341" w14:textId="77777777" w:rsidR="00AA5016" w:rsidRPr="001D5FCC" w:rsidRDefault="00AA5016" w:rsidP="00FD12AB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0"/>
              </w:rPr>
            </w:pPr>
            <w:r w:rsidRPr="001D5FCC">
              <w:rPr>
                <w:rFonts w:asciiTheme="minorHAnsi" w:hAnsiTheme="minorHAnsi"/>
                <w:sz w:val="20"/>
                <w:szCs w:val="20"/>
              </w:rPr>
              <w:t>Effective communicat</w:t>
            </w:r>
            <w:r w:rsidR="00C36242">
              <w:rPr>
                <w:rFonts w:asciiTheme="minorHAnsi" w:hAnsiTheme="minorHAnsi"/>
                <w:sz w:val="20"/>
                <w:szCs w:val="20"/>
              </w:rPr>
              <w:t>or</w:t>
            </w:r>
            <w:r w:rsidRPr="001D5FCC">
              <w:rPr>
                <w:rFonts w:asciiTheme="minorHAnsi" w:hAnsiTheme="minorHAnsi"/>
                <w:sz w:val="20"/>
                <w:szCs w:val="20"/>
              </w:rPr>
              <w:t xml:space="preserve"> with kitchen staff regarding guests’ allergies, dietary needs, and special requests </w:t>
            </w:r>
          </w:p>
          <w:p w14:paraId="73954BC2" w14:textId="77777777" w:rsidR="002C2CDD" w:rsidRPr="00333CD3" w:rsidRDefault="008E547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73726DE48FD1543BAB46245C8CD17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18845B1" w14:textId="77777777" w:rsidR="002C2CDD" w:rsidRPr="00333CD3" w:rsidRDefault="00FD12AB" w:rsidP="007569C1">
            <w:pPr>
              <w:pStyle w:val="Heading4"/>
            </w:pPr>
            <w:r>
              <w:t>Basic Electricity</w:t>
            </w:r>
            <w:r w:rsidR="002C2CDD" w:rsidRPr="00333CD3">
              <w:t xml:space="preserve"> • </w:t>
            </w:r>
            <w:r>
              <w:t>January 20</w:t>
            </w:r>
            <w:r w:rsidR="002C2CDD" w:rsidRPr="00333CD3">
              <w:t xml:space="preserve"> • </w:t>
            </w:r>
            <w:r>
              <w:t>Petersons School of Engineering</w:t>
            </w:r>
          </w:p>
          <w:p w14:paraId="23E666A7" w14:textId="77777777" w:rsidR="00FD51FD" w:rsidRDefault="00FD12AB" w:rsidP="00FD51FD">
            <w:pPr>
              <w:pStyle w:val="ListParagraph"/>
              <w:numPr>
                <w:ilvl w:val="0"/>
                <w:numId w:val="12"/>
              </w:numPr>
            </w:pPr>
            <w:r>
              <w:t xml:space="preserve">Hands on electrical course that covered </w:t>
            </w:r>
            <w:r w:rsidR="00FD51FD">
              <w:t xml:space="preserve">electrical products, basic troubleshooting, OHM’s law, load calculations, and wiring of outlets. </w:t>
            </w:r>
          </w:p>
          <w:p w14:paraId="58FCD5DB" w14:textId="77777777" w:rsidR="00FD51FD" w:rsidRDefault="00FD51FD" w:rsidP="00FD51FD">
            <w:pPr>
              <w:pStyle w:val="ListParagraph"/>
              <w:numPr>
                <w:ilvl w:val="0"/>
                <w:numId w:val="12"/>
              </w:numPr>
            </w:pPr>
            <w:r>
              <w:t>Covered basic wiring in compliance to the NEC</w:t>
            </w:r>
          </w:p>
          <w:p w14:paraId="76A50D72" w14:textId="77777777" w:rsidR="00FD51FD" w:rsidRPr="00333CD3" w:rsidRDefault="00FD51FD" w:rsidP="00FD51FD">
            <w:pPr>
              <w:pStyle w:val="ListParagraph"/>
              <w:numPr>
                <w:ilvl w:val="0"/>
                <w:numId w:val="12"/>
              </w:numPr>
            </w:pPr>
            <w:r>
              <w:t xml:space="preserve">Guidance under a master electrician that honed our wiring skills. </w:t>
            </w:r>
          </w:p>
          <w:p w14:paraId="3501B4EB" w14:textId="77777777" w:rsidR="00741125" w:rsidRPr="00333CD3" w:rsidRDefault="001D5FCC" w:rsidP="00D91EFB">
            <w:pPr>
              <w:pStyle w:val="Heading4"/>
            </w:pPr>
            <w:r>
              <w:t>College</w:t>
            </w:r>
            <w:r w:rsidR="002C2CDD" w:rsidRPr="00333CD3">
              <w:t xml:space="preserve"> • </w:t>
            </w:r>
            <w:r w:rsidR="00FD12AB">
              <w:t>2017-2019</w:t>
            </w:r>
            <w:r w:rsidR="002C2CDD" w:rsidRPr="00333CD3">
              <w:t xml:space="preserve"> • </w:t>
            </w:r>
            <w:r w:rsidR="00FD12AB">
              <w:t>Durham Tech school/Bunker HIll cC</w:t>
            </w:r>
          </w:p>
        </w:tc>
      </w:tr>
    </w:tbl>
    <w:p w14:paraId="47548C6E" w14:textId="77777777" w:rsidR="00EF7CC9" w:rsidRPr="00385CAA" w:rsidRDefault="00EF7CC9" w:rsidP="00E22E87">
      <w:pPr>
        <w:pStyle w:val="NoSpacing"/>
        <w:rPr>
          <w:rFonts w:cs="Times New Roman (Body CS)"/>
          <w:sz w:val="2"/>
        </w:rPr>
      </w:pPr>
    </w:p>
    <w:sectPr w:rsidR="00EF7CC9" w:rsidRPr="00385CAA" w:rsidSect="00EF7CC9"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36C64" w14:textId="77777777" w:rsidR="008E5471" w:rsidRDefault="008E5471" w:rsidP="00713050">
      <w:pPr>
        <w:spacing w:line="240" w:lineRule="auto"/>
      </w:pPr>
      <w:r>
        <w:separator/>
      </w:r>
    </w:p>
  </w:endnote>
  <w:endnote w:type="continuationSeparator" w:id="0">
    <w:p w14:paraId="2F06FC05" w14:textId="77777777" w:rsidR="008E5471" w:rsidRDefault="008E547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158" w14:textId="77777777" w:rsidR="00C2098A" w:rsidRDefault="00C2098A" w:rsidP="00D91EFB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D3C7C9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3B6058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EBF2A6" w14:textId="77777777" w:rsidR="00217980" w:rsidRDefault="00FD51FD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DFDCD78" wp14:editId="0CC075D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7F9D81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C8AC9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E75C60C" wp14:editId="173B8763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810062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92C280" w14:textId="77777777" w:rsidR="00217980" w:rsidRDefault="00217980" w:rsidP="00217980">
          <w:pPr>
            <w:pStyle w:val="Footer"/>
          </w:pPr>
        </w:p>
      </w:tc>
    </w:tr>
    <w:tr w:rsidR="00217980" w14:paraId="28C4B3F5" w14:textId="77777777" w:rsidTr="00FD51FD">
      <w:trPr>
        <w:trHeight w:val="191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483BF3D" w14:textId="77777777" w:rsidR="00811117" w:rsidRPr="00CA3DF1" w:rsidRDefault="008E5471" w:rsidP="003C5528">
          <w:pPr>
            <w:pStyle w:val="Footer"/>
          </w:pPr>
          <w:sdt>
            <w:sdtPr>
              <w:rPr>
                <w:sz w:val="22"/>
                <w:szCs w:val="22"/>
              </w:rPr>
              <w:alias w:val="Email:"/>
              <w:tag w:val="Email:"/>
              <w:id w:val="-1689822732"/>
              <w:placeholder>
                <w:docPart w:val="45A778842C71E740854722E8A57098F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575DA" w:rsidRPr="004575DA">
                <w:rPr>
                  <w:sz w:val="22"/>
                  <w:szCs w:val="22"/>
                </w:rPr>
                <w:t>Contact: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1081720897"/>
            <w:placeholder>
              <w:docPart w:val="AE0FEF9442A4CA428AEDBFD044741A6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D4C44AE" w14:textId="77777777" w:rsidR="00811117" w:rsidRPr="00C2098A" w:rsidRDefault="00FD51FD" w:rsidP="00217980">
              <w:pPr>
                <w:pStyle w:val="Footer"/>
              </w:pPr>
              <w:r w:rsidRPr="00FD51FD">
                <w:rPr>
                  <w:sz w:val="18"/>
                  <w:szCs w:val="18"/>
                </w:rPr>
                <w:t>tyler.p.ray@icloud.com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6F9CEC2D2B866B43A9D25E826B0D84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1F37F8F" w14:textId="77777777" w:rsidR="00811117" w:rsidRPr="00C2098A" w:rsidRDefault="00FD51FD" w:rsidP="00217980">
              <w:pPr>
                <w:pStyle w:val="Footer"/>
              </w:pPr>
              <w:r>
                <w:t>603-933-0011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9A9E871B99EC554E9135187B7C00EA4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5715B34" w14:textId="77777777" w:rsidR="00811117" w:rsidRPr="00C2098A" w:rsidRDefault="00080B8D" w:rsidP="00217980">
              <w:pPr>
                <w:pStyle w:val="Footer"/>
              </w:pPr>
              <w:r>
                <w:t>Profession or Industry</w:t>
              </w:r>
            </w:p>
          </w:sdtContent>
        </w:sdt>
      </w:tc>
    </w:tr>
  </w:tbl>
  <w:p w14:paraId="1D387E3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B5AA2" w14:textId="77777777" w:rsidR="008E5471" w:rsidRDefault="008E5471" w:rsidP="00713050">
      <w:pPr>
        <w:spacing w:line="240" w:lineRule="auto"/>
      </w:pPr>
      <w:r>
        <w:separator/>
      </w:r>
    </w:p>
  </w:footnote>
  <w:footnote w:type="continuationSeparator" w:id="0">
    <w:p w14:paraId="3F6D84F3" w14:textId="77777777" w:rsidR="008E5471" w:rsidRDefault="008E547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9AC"/>
    <w:multiLevelType w:val="multilevel"/>
    <w:tmpl w:val="585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00B06"/>
    <w:multiLevelType w:val="multilevel"/>
    <w:tmpl w:val="3AF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111AA"/>
    <w:multiLevelType w:val="multilevel"/>
    <w:tmpl w:val="D30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57E6D"/>
    <w:multiLevelType w:val="multilevel"/>
    <w:tmpl w:val="BB5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F5A0B"/>
    <w:multiLevelType w:val="multilevel"/>
    <w:tmpl w:val="300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A2981"/>
    <w:multiLevelType w:val="multilevel"/>
    <w:tmpl w:val="F93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0C2D5C"/>
    <w:multiLevelType w:val="hybridMultilevel"/>
    <w:tmpl w:val="96A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CE2"/>
    <w:multiLevelType w:val="hybridMultilevel"/>
    <w:tmpl w:val="EF3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73A1"/>
    <w:multiLevelType w:val="multilevel"/>
    <w:tmpl w:val="675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31FBB"/>
    <w:multiLevelType w:val="multilevel"/>
    <w:tmpl w:val="E32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A31FD"/>
    <w:multiLevelType w:val="hybridMultilevel"/>
    <w:tmpl w:val="6EEA84F4"/>
    <w:lvl w:ilvl="0" w:tplc="4818196A">
      <w:start w:val="4"/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95824"/>
    <w:multiLevelType w:val="multilevel"/>
    <w:tmpl w:val="3CA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3232D2"/>
    <w:multiLevelType w:val="hybridMultilevel"/>
    <w:tmpl w:val="A94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1A"/>
    <w:rsid w:val="00015244"/>
    <w:rsid w:val="000719E1"/>
    <w:rsid w:val="00080B8D"/>
    <w:rsid w:val="00091382"/>
    <w:rsid w:val="000B0619"/>
    <w:rsid w:val="000B0B14"/>
    <w:rsid w:val="000B61CA"/>
    <w:rsid w:val="000B70B2"/>
    <w:rsid w:val="000D775C"/>
    <w:rsid w:val="000F7610"/>
    <w:rsid w:val="000F7792"/>
    <w:rsid w:val="001001F7"/>
    <w:rsid w:val="001040B7"/>
    <w:rsid w:val="00114ED7"/>
    <w:rsid w:val="00140B0E"/>
    <w:rsid w:val="001819E1"/>
    <w:rsid w:val="001A09EC"/>
    <w:rsid w:val="001A3BDA"/>
    <w:rsid w:val="001A5CA9"/>
    <w:rsid w:val="001B2AC1"/>
    <w:rsid w:val="001B403A"/>
    <w:rsid w:val="001D5FCC"/>
    <w:rsid w:val="00204E26"/>
    <w:rsid w:val="00217980"/>
    <w:rsid w:val="00271662"/>
    <w:rsid w:val="0027404F"/>
    <w:rsid w:val="00293B83"/>
    <w:rsid w:val="002B091C"/>
    <w:rsid w:val="002C2CDD"/>
    <w:rsid w:val="002D30AF"/>
    <w:rsid w:val="002D45C6"/>
    <w:rsid w:val="002F03FA"/>
    <w:rsid w:val="00313E86"/>
    <w:rsid w:val="00333CD3"/>
    <w:rsid w:val="00340365"/>
    <w:rsid w:val="00342B57"/>
    <w:rsid w:val="00342B64"/>
    <w:rsid w:val="00351384"/>
    <w:rsid w:val="00364079"/>
    <w:rsid w:val="00385CAA"/>
    <w:rsid w:val="003A41FE"/>
    <w:rsid w:val="003C5528"/>
    <w:rsid w:val="00404580"/>
    <w:rsid w:val="004077FB"/>
    <w:rsid w:val="00424DD9"/>
    <w:rsid w:val="004575DA"/>
    <w:rsid w:val="0046104A"/>
    <w:rsid w:val="004717C5"/>
    <w:rsid w:val="005052D1"/>
    <w:rsid w:val="00523479"/>
    <w:rsid w:val="00527EAE"/>
    <w:rsid w:val="00543DB7"/>
    <w:rsid w:val="005729B0"/>
    <w:rsid w:val="005D2F65"/>
    <w:rsid w:val="00641630"/>
    <w:rsid w:val="00684488"/>
    <w:rsid w:val="006849CE"/>
    <w:rsid w:val="006A3CE7"/>
    <w:rsid w:val="006C4C50"/>
    <w:rsid w:val="006D76B1"/>
    <w:rsid w:val="00713050"/>
    <w:rsid w:val="00735A88"/>
    <w:rsid w:val="00741125"/>
    <w:rsid w:val="00746F7F"/>
    <w:rsid w:val="007569C1"/>
    <w:rsid w:val="00763832"/>
    <w:rsid w:val="007D2696"/>
    <w:rsid w:val="00801E1A"/>
    <w:rsid w:val="00805031"/>
    <w:rsid w:val="00811117"/>
    <w:rsid w:val="00841146"/>
    <w:rsid w:val="0088504C"/>
    <w:rsid w:val="0089382B"/>
    <w:rsid w:val="008A1907"/>
    <w:rsid w:val="008C6BCA"/>
    <w:rsid w:val="008C7B50"/>
    <w:rsid w:val="008D1FCF"/>
    <w:rsid w:val="008E2F3B"/>
    <w:rsid w:val="008E5471"/>
    <w:rsid w:val="00992D84"/>
    <w:rsid w:val="009B3C40"/>
    <w:rsid w:val="00A42540"/>
    <w:rsid w:val="00A50939"/>
    <w:rsid w:val="00AA5016"/>
    <w:rsid w:val="00AA6A40"/>
    <w:rsid w:val="00AE458F"/>
    <w:rsid w:val="00B15119"/>
    <w:rsid w:val="00B5664D"/>
    <w:rsid w:val="00BA5B40"/>
    <w:rsid w:val="00BD0206"/>
    <w:rsid w:val="00C2098A"/>
    <w:rsid w:val="00C342C5"/>
    <w:rsid w:val="00C36242"/>
    <w:rsid w:val="00C474C5"/>
    <w:rsid w:val="00C475D1"/>
    <w:rsid w:val="00C5444A"/>
    <w:rsid w:val="00C612DA"/>
    <w:rsid w:val="00C7741E"/>
    <w:rsid w:val="00C863B0"/>
    <w:rsid w:val="00C875AB"/>
    <w:rsid w:val="00CA3DF1"/>
    <w:rsid w:val="00CA4581"/>
    <w:rsid w:val="00CE0A0B"/>
    <w:rsid w:val="00CE18D5"/>
    <w:rsid w:val="00CF2572"/>
    <w:rsid w:val="00D04109"/>
    <w:rsid w:val="00D91EFB"/>
    <w:rsid w:val="00D9762E"/>
    <w:rsid w:val="00DD6416"/>
    <w:rsid w:val="00DF4E0A"/>
    <w:rsid w:val="00E02DCD"/>
    <w:rsid w:val="00E04432"/>
    <w:rsid w:val="00E12C60"/>
    <w:rsid w:val="00E22E87"/>
    <w:rsid w:val="00E479B7"/>
    <w:rsid w:val="00E57630"/>
    <w:rsid w:val="00E86C2B"/>
    <w:rsid w:val="00EB651E"/>
    <w:rsid w:val="00EF7CC9"/>
    <w:rsid w:val="00F207C0"/>
    <w:rsid w:val="00F20AE5"/>
    <w:rsid w:val="00F645C7"/>
    <w:rsid w:val="00F93139"/>
    <w:rsid w:val="00FD12AB"/>
    <w:rsid w:val="00FD51FD"/>
    <w:rsid w:val="00FF1B4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D49C"/>
  <w15:chartTrackingRefBased/>
  <w15:docId w15:val="{4DB44E29-C329-9F47-90F8-20438CA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unhideWhenUsed/>
    <w:rsid w:val="0080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80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ray/Library/Containers/com.microsoft.Word/Data/Library/Application%20Support/Microsoft/Office/16.0/DTS/en-US%7bC9603ADC-F9C5-7249-A64C-CB80FF11EE40%7d/%7bA8E3E21C-1DB3-4543-B801-0B61DA08C362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33DBA70406F0458E235F1F67762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30D6E-7CE6-3146-BE35-AED5E07941F6}"/>
      </w:docPartPr>
      <w:docPartBody>
        <w:p w:rsidR="006B5FBA" w:rsidRDefault="00E75970">
          <w:pPr>
            <w:pStyle w:val="2C33DBA70406F0458E235F1F67762958"/>
          </w:pPr>
          <w:r w:rsidRPr="00333CD3">
            <w:t>YN</w:t>
          </w:r>
        </w:p>
      </w:docPartBody>
    </w:docPart>
    <w:docPart>
      <w:docPartPr>
        <w:name w:val="B2EC675F9B4880498D644DA7D6FE5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D533-F2C3-8F4C-A11D-2BFEF1514BE1}"/>
      </w:docPartPr>
      <w:docPartBody>
        <w:p w:rsidR="006B5FBA" w:rsidRDefault="00E75970">
          <w:pPr>
            <w:pStyle w:val="B2EC675F9B4880498D644DA7D6FE5B5A"/>
          </w:pPr>
          <w:r>
            <w:t>Objective</w:t>
          </w:r>
        </w:p>
      </w:docPartBody>
    </w:docPart>
    <w:docPart>
      <w:docPartPr>
        <w:name w:val="4626EEA236A3AD43867EB9D08944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9E9C5-E284-A047-82BA-2398065284B2}"/>
      </w:docPartPr>
      <w:docPartBody>
        <w:p w:rsidR="006B5FBA" w:rsidRDefault="00E75970">
          <w:pPr>
            <w:pStyle w:val="4626EEA236A3AD43867EB9D08944F5AE"/>
          </w:pPr>
          <w:r w:rsidRPr="00333CD3">
            <w:t>Skills</w:t>
          </w:r>
        </w:p>
      </w:docPartBody>
    </w:docPart>
    <w:docPart>
      <w:docPartPr>
        <w:name w:val="AC9347B47AF68A43AAB0744EEC34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646B-7E96-9A40-8A6D-8718D347A180}"/>
      </w:docPartPr>
      <w:docPartBody>
        <w:p w:rsidR="006B5FBA" w:rsidRDefault="00E75970">
          <w:pPr>
            <w:pStyle w:val="AC9347B47AF68A43AAB0744EEC34B6A8"/>
          </w:pPr>
          <w:r>
            <w:t>Your Name</w:t>
          </w:r>
        </w:p>
      </w:docPartBody>
    </w:docPart>
    <w:docPart>
      <w:docPartPr>
        <w:name w:val="45F49EDC71FD9E4EBAE7AC799ED38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957CB-4246-654E-9EB5-3B247888D902}"/>
      </w:docPartPr>
      <w:docPartBody>
        <w:p w:rsidR="006B5FBA" w:rsidRDefault="00E75970">
          <w:pPr>
            <w:pStyle w:val="45F49EDC71FD9E4EBAE7AC799ED38289"/>
          </w:pPr>
          <w:r>
            <w:t>Profession or Industry</w:t>
          </w:r>
        </w:p>
      </w:docPartBody>
    </w:docPart>
    <w:docPart>
      <w:docPartPr>
        <w:name w:val="7E04BD1AA0E32B4A82513C033CF3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BF9A-D01A-BA4A-A16C-FF84F98001FF}"/>
      </w:docPartPr>
      <w:docPartBody>
        <w:p w:rsidR="006B5FBA" w:rsidRDefault="00E75970">
          <w:pPr>
            <w:pStyle w:val="7E04BD1AA0E32B4A82513C033CF3B475"/>
          </w:pPr>
          <w:r w:rsidRPr="00333CD3">
            <w:t>Experience</w:t>
          </w:r>
        </w:p>
      </w:docPartBody>
    </w:docPart>
    <w:docPart>
      <w:docPartPr>
        <w:name w:val="A73726DE48FD1543BAB46245C8CD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B4944-1286-4C4B-B8A2-95ADB96C7FCF}"/>
      </w:docPartPr>
      <w:docPartBody>
        <w:p w:rsidR="006B5FBA" w:rsidRDefault="00E75970">
          <w:pPr>
            <w:pStyle w:val="A73726DE48FD1543BAB46245C8CD173A"/>
          </w:pPr>
          <w:r w:rsidRPr="00333CD3">
            <w:t>Education</w:t>
          </w:r>
        </w:p>
      </w:docPartBody>
    </w:docPart>
    <w:docPart>
      <w:docPartPr>
        <w:name w:val="45A778842C71E740854722E8A570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3B5A-E2BC-884A-BBC3-89B48010660B}"/>
      </w:docPartPr>
      <w:docPartBody>
        <w:p w:rsidR="006B5FBA" w:rsidRDefault="00E75970">
          <w:pPr>
            <w:pStyle w:val="45A778842C71E740854722E8A57098FC"/>
          </w:pPr>
          <w:r w:rsidRPr="00333CD3">
            <w:t>Date Earned</w:t>
          </w:r>
        </w:p>
      </w:docPartBody>
    </w:docPart>
    <w:docPart>
      <w:docPartPr>
        <w:name w:val="AE0FEF9442A4CA428AEDBFD044741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BA9E-DADE-3D40-ABB1-47008D8F1E8F}"/>
      </w:docPartPr>
      <w:docPartBody>
        <w:p w:rsidR="006B5FBA" w:rsidRDefault="00E75970">
          <w:pPr>
            <w:pStyle w:val="AE0FEF9442A4CA428AEDBFD044741A6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6F9CEC2D2B866B43A9D25E826B0D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E58A5-DDAF-6342-9DB3-C0BB0838097A}"/>
      </w:docPartPr>
      <w:docPartBody>
        <w:p w:rsidR="006B5FBA" w:rsidRDefault="00E75970">
          <w:pPr>
            <w:pStyle w:val="6F9CEC2D2B866B43A9D25E826B0D8474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9A9E871B99EC554E9135187B7C00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AFFED-0EC4-5843-8750-FA4B26EB7DE6}"/>
      </w:docPartPr>
      <w:docPartBody>
        <w:p w:rsidR="006B5FBA" w:rsidRDefault="007439A2" w:rsidP="007439A2">
          <w:pPr>
            <w:pStyle w:val="9A9E871B99EC554E9135187B7C00EA45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A2"/>
    <w:rsid w:val="00133574"/>
    <w:rsid w:val="001C634D"/>
    <w:rsid w:val="003B017C"/>
    <w:rsid w:val="004F3755"/>
    <w:rsid w:val="0059635D"/>
    <w:rsid w:val="006B5FBA"/>
    <w:rsid w:val="0070375E"/>
    <w:rsid w:val="007439A2"/>
    <w:rsid w:val="009219ED"/>
    <w:rsid w:val="00B9789A"/>
    <w:rsid w:val="00C85217"/>
    <w:rsid w:val="00DC7706"/>
    <w:rsid w:val="00E61668"/>
    <w:rsid w:val="00E75970"/>
    <w:rsid w:val="00E81952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3DBA70406F0458E235F1F67762958">
    <w:name w:val="2C33DBA70406F0458E235F1F67762958"/>
  </w:style>
  <w:style w:type="paragraph" w:customStyle="1" w:styleId="B2EC675F9B4880498D644DA7D6FE5B5A">
    <w:name w:val="B2EC675F9B4880498D644DA7D6FE5B5A"/>
  </w:style>
  <w:style w:type="paragraph" w:customStyle="1" w:styleId="C8353A7EA1F552499183DD34006FCAAF">
    <w:name w:val="C8353A7EA1F552499183DD34006FCAAF"/>
  </w:style>
  <w:style w:type="paragraph" w:customStyle="1" w:styleId="4626EEA236A3AD43867EB9D08944F5AE">
    <w:name w:val="4626EEA236A3AD43867EB9D08944F5AE"/>
  </w:style>
  <w:style w:type="paragraph" w:customStyle="1" w:styleId="EDE3C2E3A927A744833AB80B335A1A70">
    <w:name w:val="EDE3C2E3A927A744833AB80B335A1A70"/>
  </w:style>
  <w:style w:type="paragraph" w:customStyle="1" w:styleId="AC9347B47AF68A43AAB0744EEC34B6A8">
    <w:name w:val="AC9347B47AF68A43AAB0744EEC34B6A8"/>
  </w:style>
  <w:style w:type="paragraph" w:customStyle="1" w:styleId="45F49EDC71FD9E4EBAE7AC799ED38289">
    <w:name w:val="45F49EDC71FD9E4EBAE7AC799ED38289"/>
  </w:style>
  <w:style w:type="paragraph" w:customStyle="1" w:styleId="DE96AEE8BAB0124F9830BB8AD7284675">
    <w:name w:val="DE96AEE8BAB0124F9830BB8AD7284675"/>
  </w:style>
  <w:style w:type="paragraph" w:customStyle="1" w:styleId="7E04BD1AA0E32B4A82513C033CF3B475">
    <w:name w:val="7E04BD1AA0E32B4A82513C033CF3B475"/>
  </w:style>
  <w:style w:type="paragraph" w:customStyle="1" w:styleId="0A26F2BD15CD8D40A838972B446CD501">
    <w:name w:val="0A26F2BD15CD8D40A838972B446CD501"/>
  </w:style>
  <w:style w:type="paragraph" w:customStyle="1" w:styleId="5F68F86BF9EB8141A17407C354FE389A">
    <w:name w:val="5F68F86BF9EB8141A17407C354FE389A"/>
  </w:style>
  <w:style w:type="paragraph" w:customStyle="1" w:styleId="49474C410F9819448EE37BCF3516B97A">
    <w:name w:val="49474C410F9819448EE37BCF3516B97A"/>
  </w:style>
  <w:style w:type="paragraph" w:customStyle="1" w:styleId="B9A6414F1D76FC45898956D465D169CB">
    <w:name w:val="B9A6414F1D76FC45898956D465D169CB"/>
  </w:style>
  <w:style w:type="paragraph" w:customStyle="1" w:styleId="59ED97D4AAE6FB4C84A9B067BCE7B9C3">
    <w:name w:val="59ED97D4AAE6FB4C84A9B067BCE7B9C3"/>
  </w:style>
  <w:style w:type="paragraph" w:customStyle="1" w:styleId="6EE1C8325D30444EB1B6EE17E0EE4585">
    <w:name w:val="6EE1C8325D30444EB1B6EE17E0EE4585"/>
  </w:style>
  <w:style w:type="paragraph" w:customStyle="1" w:styleId="2057C75EC5355742A0AFED27F755F4F5">
    <w:name w:val="2057C75EC5355742A0AFED27F755F4F5"/>
  </w:style>
  <w:style w:type="paragraph" w:customStyle="1" w:styleId="90C6F1A51E823644A8DE5BFBACF3F703">
    <w:name w:val="90C6F1A51E823644A8DE5BFBACF3F703"/>
  </w:style>
  <w:style w:type="paragraph" w:customStyle="1" w:styleId="A73726DE48FD1543BAB46245C8CD173A">
    <w:name w:val="A73726DE48FD1543BAB46245C8CD173A"/>
  </w:style>
  <w:style w:type="paragraph" w:customStyle="1" w:styleId="ABCDE22080379D439050BFF2AA6299E4">
    <w:name w:val="ABCDE22080379D439050BFF2AA6299E4"/>
  </w:style>
  <w:style w:type="paragraph" w:customStyle="1" w:styleId="A304A1C1B9ACCC42967F6774C9C33E83">
    <w:name w:val="A304A1C1B9ACCC42967F6774C9C33E83"/>
  </w:style>
  <w:style w:type="paragraph" w:customStyle="1" w:styleId="84804E02C712614D9525AB9356BF0443">
    <w:name w:val="84804E02C712614D9525AB9356BF0443"/>
  </w:style>
  <w:style w:type="paragraph" w:customStyle="1" w:styleId="FD1D55E2E366454D8F4C32DCA110C9C2">
    <w:name w:val="FD1D55E2E366454D8F4C32DCA110C9C2"/>
  </w:style>
  <w:style w:type="paragraph" w:customStyle="1" w:styleId="42842DED73393A43BFCE0FA1C1C3E667">
    <w:name w:val="42842DED73393A43BFCE0FA1C1C3E667"/>
  </w:style>
  <w:style w:type="paragraph" w:customStyle="1" w:styleId="45A778842C71E740854722E8A57098FC">
    <w:name w:val="45A778842C71E740854722E8A57098FC"/>
  </w:style>
  <w:style w:type="paragraph" w:customStyle="1" w:styleId="A66201E991EF67458FF687C5A8F6B38F">
    <w:name w:val="A66201E991EF67458FF687C5A8F6B38F"/>
  </w:style>
  <w:style w:type="paragraph" w:customStyle="1" w:styleId="AE0FEF9442A4CA428AEDBFD044741A61">
    <w:name w:val="AE0FEF9442A4CA428AEDBFD044741A61"/>
  </w:style>
  <w:style w:type="paragraph" w:customStyle="1" w:styleId="1C302980225E094CBD5A41D78CFA1510">
    <w:name w:val="1C302980225E094CBD5A41D78CFA1510"/>
  </w:style>
  <w:style w:type="paragraph" w:customStyle="1" w:styleId="6F9CEC2D2B866B43A9D25E826B0D8474">
    <w:name w:val="6F9CEC2D2B866B43A9D25E826B0D8474"/>
  </w:style>
  <w:style w:type="paragraph" w:customStyle="1" w:styleId="DF75228A8A05CD49AD655DF5BA8091B7">
    <w:name w:val="DF75228A8A05CD49AD655DF5BA8091B7"/>
    <w:rsid w:val="007439A2"/>
  </w:style>
  <w:style w:type="paragraph" w:customStyle="1" w:styleId="9A9E871B99EC554E9135187B7C00EA45">
    <w:name w:val="9A9E871B99EC554E9135187B7C00EA45"/>
    <w:rsid w:val="007439A2"/>
  </w:style>
  <w:style w:type="paragraph" w:customStyle="1" w:styleId="17D4C70C56C3FB47993CD4317DB26BD0">
    <w:name w:val="17D4C70C56C3FB47993CD4317DB26BD0"/>
    <w:rsid w:val="007439A2"/>
  </w:style>
  <w:style w:type="paragraph" w:customStyle="1" w:styleId="E921F84C018B5B42A3C6F6DC8C11A59C">
    <w:name w:val="E921F84C018B5B42A3C6F6DC8C11A59C"/>
    <w:rsid w:val="007439A2"/>
  </w:style>
  <w:style w:type="paragraph" w:customStyle="1" w:styleId="B88044AEC7F6D04AB54448475D93D00D">
    <w:name w:val="B88044AEC7F6D04AB54448475D93D00D"/>
    <w:rsid w:val="007439A2"/>
  </w:style>
  <w:style w:type="paragraph" w:customStyle="1" w:styleId="4D622A0CDD4C194DA9608409DFE9CC85">
    <w:name w:val="4D622A0CDD4C194DA9608409DFE9CC85"/>
    <w:rsid w:val="007439A2"/>
  </w:style>
  <w:style w:type="paragraph" w:customStyle="1" w:styleId="81875C2365D1DA4DB9C381A344C507C0">
    <w:name w:val="81875C2365D1DA4DB9C381A344C507C0"/>
    <w:rsid w:val="00743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tyler.p.ray@icloud.com</CompanyAddress>
  <CompanyPhone>603-933-0011</CompanyPhone>
  <CompanyFax/>
  <CompanyEmail>Contact: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{A8E3E21C-1DB3-4543-B801-0B61DA08C362}tf16392737.dotx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Apprentice Electrician</dc:subject>
  <dc:creator>Tyler Ray</dc:creator>
  <cp:keywords/>
  <dc:description/>
  <cp:lastModifiedBy>Tyler Ray</cp:lastModifiedBy>
  <cp:revision>2</cp:revision>
  <cp:lastPrinted>2020-03-18T23:33:00Z</cp:lastPrinted>
  <dcterms:created xsi:type="dcterms:W3CDTF">2021-03-03T21:28:00Z</dcterms:created>
  <dcterms:modified xsi:type="dcterms:W3CDTF">2021-03-03T21:28:00Z</dcterms:modified>
</cp:coreProperties>
</file>